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FC9" w:rsidRDefault="006863F7">
      <w:r>
        <w:rPr>
          <w:noProof/>
        </w:rP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-990600</wp:posOffset>
            </wp:positionV>
            <wp:extent cx="7546975" cy="10696575"/>
            <wp:effectExtent l="38100" t="0" r="15875" b="32480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F84640">
        <w:rPr>
          <w:noProof/>
        </w:rP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-503373</wp:posOffset>
            </wp:positionH>
            <wp:positionV relativeFrom="paragraph">
              <wp:posOffset>400050</wp:posOffset>
            </wp:positionV>
            <wp:extent cx="891861" cy="1583055"/>
            <wp:effectExtent l="171450" t="57150" r="136839" b="8172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861" cy="158305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6C3642">
        <w:pict>
          <v:rect id="_x0000_s1026" style="position:absolute;left:0;text-align:left;margin-left:-47.75pt;margin-top:280.55pt;width:110.9pt;height:107.2pt;z-index:251609088;mso-position-horizontal-relative:text;mso-position-vertical-relative:text" o:gfxdata="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55fQ9oAAAALAQAADwAAAAAAAAABACAAAAAiAAAAZHJzL2Rvd25y&#10;ZXYueG1sUEsBAhQAFAAAAAgAh07iQOVwsMGKAQAA7wIAAA4AAAAAAAAAAQAgAAAAKQEAAGRycy9l&#10;Mm9Eb2MueG1sUEsFBgAAAAAGAAYAWQEAACUFAAAAAA==&#10;" filled="f" stroked="f">
            <v:textbox style="mso-fit-shape-to-text:t">
              <w:txbxContent>
                <w:p w:rsidR="00DC5FC9" w:rsidRDefault="00F84640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生日：</w:t>
                  </w:r>
                  <w:r w:rsidR="00152F75"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1994.10.11</w:t>
                  </w: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 xml:space="preserve">              </w:t>
                  </w:r>
                </w:p>
                <w:p w:rsidR="00DC5FC9" w:rsidRDefault="00F84640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所在地：</w:t>
                  </w:r>
                  <w:r w:rsidR="00152F75"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河南.安阳</w:t>
                  </w:r>
                </w:p>
                <w:p w:rsidR="00DC5FC9" w:rsidRDefault="00F84640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电话：</w:t>
                  </w:r>
                  <w:r w:rsidR="00152F75"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17839193842</w:t>
                  </w:r>
                </w:p>
                <w:p w:rsidR="00DC5FC9" w:rsidRDefault="00152F75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1924141945@qq.com</w:t>
                  </w:r>
                </w:p>
              </w:txbxContent>
            </v:textbox>
          </v:rect>
        </w:pict>
      </w:r>
      <w:r w:rsidR="006C3642">
        <w:pict>
          <v:shape id="KSO_Shape" o:spid="_x0000_s1069" style="position:absolute;left:0;text-align:left;margin-left:-65pt;margin-top:369.05pt;width:12.4pt;height:8.3pt;z-index:251610112;mso-position-horizontal-relative:text;mso-position-vertical-relative:text;v-text-anchor:middle" coordsize="4974795,3320682" o:spt="100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adj="0,,0" path="m1897867,1805825r587870,509909l3073607,1805825,4820061,3320682r-4668648,xm,159634l1788328,1710812,,3261996xm4974795,156753r,3108119l3183146,1710812xm35040,l4936434,,2485737,2125709xe" stroked="f" strokeweight="1pt">
            <v:stroke joinstyle="miter"/>
            <v:formulas/>
            <v:path o:connecttype="segments"/>
          </v:shape>
        </w:pict>
      </w:r>
      <w:r w:rsidR="006C3642">
        <w:pict>
          <v:shape id="_x0000_s1068" style="position:absolute;left:0;text-align:left;margin-left:-65.15pt;margin-top:320.25pt;width:12.4pt;height:10.6pt;z-index:251611136;mso-position-horizontal-relative:text;mso-position-vertical-relative:text;v-text-anchor:middle" coordsize="648072,400516" o:spt="100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adj="0,,0" path="m324036,l648072,216024r-127889,c521934,217353,522036,218913,522036,220497r,144014c522036,384396,505916,400516,486031,400516r-107989,l378042,256516r-108012,l270030,400516r-107989,c142156,400516,126036,384396,126036,364511r,-144014l127889,216024,,216024xe" stroked="f" strokeweight="1pt">
            <v:stroke joinstyle="miter"/>
            <v:formulas/>
            <v:path o:connecttype="segments"/>
          </v:shape>
        </w:pict>
      </w:r>
      <w:r w:rsidR="006C3642">
        <w:pict>
          <v:shape id="_x0000_s1067" style="position:absolute;left:0;text-align:left;margin-left:-64.85pt;margin-top:344.35pt;width:12.4pt;height:12.4pt;z-index:251612160;mso-position-horizontal-relative:text;mso-position-vertical-relative:text;v-text-anchor:middle" coordsize="577593,577592" o:spt="100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adj="0,,0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<v:stroke joinstyle="miter"/>
            <v:formulas/>
            <v:path o:connecttype="segments"/>
          </v:shape>
        </w:pict>
      </w:r>
      <w:r w:rsidR="006C3642">
        <w:pict>
          <v:shape id="_x0000_s1066" style="position:absolute;left:0;text-align:left;margin-left:-65.15pt;margin-top:294.9pt;width:12.8pt;height:12.05pt;z-index:251613184;mso-position-horizontal-relative:text;mso-position-vertical-relative:text;v-text-anchor:middle" coordsize="1993900,1873250" o:spt="10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adj="0,,0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<v:stroke joinstyle="round"/>
            <v:formulas/>
            <v:path o:connecttype="segments"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</v:shape>
        </w:pict>
      </w:r>
      <w:r w:rsidR="006C364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65" type="#_x0000_t202" style="position:absolute;left:0;text-align:left;margin-left:-82.55pt;margin-top:203pt;width:168.35pt;height:38.4pt;z-index:251616256;mso-position-horizontal-relative:text;mso-position-vertical-relative:text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P1ajt2AAAAAwBAAAPAAAAAAAA&#10;AAEAIAAAACIAAABkcnMvZG93bnJldi54bWxQSwECFAAUAAAACACHTuJAh8jDXKABAAARAwAADgAA&#10;AAAAAAABACAAAAAnAQAAZHJzL2Uyb0RvYy54bWxQSwUGAAAAAAYABgBZAQAAOQUAAAAA&#10;" filled="f" stroked="f">
            <v:textbox style="mso-fit-shape-to-text:t">
              <w:txbxContent>
                <w:p w:rsidR="00DC5FC9" w:rsidRDefault="00152F75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22"/>
                      <w:szCs w:val="22"/>
                    </w:rPr>
                    <w:t>2018</w:t>
                  </w:r>
                  <w:r w:rsidR="00F84640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22"/>
                      <w:szCs w:val="22"/>
                    </w:rPr>
                    <w:t>届应届大学本科毕业生</w:t>
                  </w:r>
                </w:p>
              </w:txbxContent>
            </v:textbox>
          </v:shape>
        </w:pict>
      </w:r>
      <w:r w:rsidR="006C3642">
        <w:pict>
          <v:rect id="_x0000_s1064" style="position:absolute;left:0;text-align:left;margin-left:-60.45pt;margin-top:171.3pt;width:110.2pt;height:54pt;z-index:251617280;mso-position-horizontal-relative:text;mso-position-vertical-relative:text" o:gfxdata="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Gbm19sAAAALAQAADwAAAAAAAAABACAAAAAiAAAAZHJzL2Rvd25y&#10;ZXYueG1sUEsBAhQAFAAAAAgAh07iQK8VDj2JAQAA7gIAAA4AAAAAAAAAAQAgAAAAKgEAAGRycy9l&#10;Mm9Eb2MueG1sUEsFBgAAAAAGAAYAWQEAACUFAAAAAA==&#10;" filled="f" stroked="f">
            <v:textbox style="mso-fit-shape-to-text:t">
              <w:txbxContent>
                <w:p w:rsidR="00DC5FC9" w:rsidRDefault="00250D1E" w:rsidP="00250D1E">
                  <w:pPr>
                    <w:pStyle w:val="a3"/>
                    <w:spacing w:before="0" w:beforeAutospacing="0" w:after="0" w:afterAutospacing="0"/>
                    <w:ind w:firstLineChars="100" w:firstLine="40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40"/>
                      <w:szCs w:val="40"/>
                    </w:rPr>
                    <w:t xml:space="preserve">郭 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40"/>
                      <w:szCs w:val="40"/>
                    </w:rPr>
                    <w:t>亚</w:t>
                  </w:r>
                </w:p>
              </w:txbxContent>
            </v:textbox>
          </v:rect>
        </w:pict>
      </w:r>
      <w:r w:rsidR="006C3642">
        <w:pict>
          <v:shape id="_x0000_s1063" style="position:absolute;left:0;text-align:left;margin-left:123.85pt;margin-top:-3.55pt;width:370.55pt;height:20.4pt;flip:y;z-index:251628544;mso-position-horizontal-relative:text;mso-position-vertical-relative:text;v-text-anchor:middle" coordsize="4706252,259229" o:spt="100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6C3642"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2" type="#_x0000_t7" style="position:absolute;left:0;text-align:left;margin-left:272.4pt;margin-top:-3.5pt;width:17.9pt;height:20.4pt;z-index:251629568;mso-position-horizontal-relative:text;mso-position-vertical-relative:text;v-text-anchor:middle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6C3642">
        <w:pict>
          <v:shape id="文本框 24" o:spid="_x0000_s1061" type="#_x0000_t202" style="position:absolute;left:0;text-align:left;margin-left:133.4pt;margin-top:-3.7pt;width:147.95pt;height:19.2pt;z-index:251630592;mso-position-horizontal-relative:text;mso-position-vertical-relative:text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 filled="f" stroked="f">
            <v:textbox style="mso-fit-shape-to-text:t">
              <w:txbxContent>
                <w:p w:rsidR="00DC5FC9" w:rsidRDefault="00F84640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教育背景    </w:t>
                  </w:r>
                  <w:r>
                    <w:rPr>
                      <w:rFonts w:ascii="方正兰亭粗黑简体" w:eastAsia="方正兰亭粗黑简体" w:cstheme="minorBidi" w:hint="eastAsia"/>
                      <w:color w:val="FFFFFF"/>
                      <w:kern w:val="24"/>
                      <w:sz w:val="22"/>
                      <w:szCs w:val="22"/>
                    </w:rPr>
                    <w:t>Education</w:t>
                  </w:r>
                </w:p>
              </w:txbxContent>
            </v:textbox>
          </v:shape>
        </w:pict>
      </w:r>
      <w:r w:rsidR="006C3642">
        <w:pict>
          <v:shape id="_x0000_s1060" type="#_x0000_t7" style="position:absolute;left:0;text-align:left;margin-left:112.3pt;margin-top:-3.5pt;width:17.9pt;height:20.4pt;z-index:251631616;mso-position-horizontal-relative:text;mso-position-vertical-relative:text;v-text-anchor:middle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 fillcolor="#4a4e59" stroked="f" strokeweight="4.5pt">
            <v:shadow on="t" type="perspective" color="black" opacity="41943f" offset=".24131mm,.663mm" matrix="66191f,,,66191f"/>
          </v:shape>
        </w:pict>
      </w:r>
      <w:r w:rsidR="006C3642">
        <w:pict>
          <v:shape id="_x0000_s1059" style="position:absolute;left:0;text-align:left;margin-left:123.85pt;margin-top:140.4pt;width:370.55pt;height:20.4pt;flip:y;z-index:251633664;mso-position-horizontal-relative:text;mso-position-vertical-relative:text;v-text-anchor:middle" coordsize="4706252,259229" o:spt="100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6C3642">
        <w:pict>
          <v:shape id="_x0000_s1058" type="#_x0000_t7" style="position:absolute;left:0;text-align:left;margin-left:272.4pt;margin-top:140.45pt;width:17.9pt;height:20.4pt;z-index:251634688;mso-position-horizontal-relative:text;mso-position-vertical-relative:text;v-text-anchor:middle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6C3642">
        <w:pict>
          <v:shape id="文本框 127" o:spid="_x0000_s1057" type="#_x0000_t202" style="position:absolute;left:0;text-align:left;margin-left:133.4pt;margin-top:140.25pt;width:147.95pt;height:19.2pt;z-index:251635712;mso-position-horizontal-relative:text;mso-position-vertical-relative:text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 filled="f" stroked="f">
            <v:textbox style="mso-fit-shape-to-text:t">
              <w:txbxContent>
                <w:p w:rsidR="00DC5FC9" w:rsidRDefault="0037401D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>项目</w:t>
                  </w:r>
                  <w:r w:rsidR="00F84640">
                    <w:rPr>
                      <w:rFonts w:ascii="方正兰亭粗黑简体" w:eastAsia="方正兰亭粗黑简体" w:cstheme="minorBidi"/>
                      <w:color w:val="00B0F0"/>
                      <w:kern w:val="24"/>
                    </w:rPr>
                    <w:t>经历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   </w:t>
                  </w:r>
                  <w:r w:rsidR="00F84640"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Experience</w:t>
                  </w:r>
                </w:p>
              </w:txbxContent>
            </v:textbox>
          </v:shape>
        </w:pict>
      </w:r>
      <w:r w:rsidR="006C3642">
        <w:pict>
          <v:shape id="_x0000_s1056" type="#_x0000_t7" style="position:absolute;left:0;text-align:left;margin-left:112.3pt;margin-top:140.45pt;width:17.9pt;height:20.4pt;z-index:251636736;mso-position-horizontal-relative:text;mso-position-vertical-relative:text;v-text-anchor:middle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 fillcolor="#4a4e59" stroked="f" strokeweight="4.5pt">
            <v:shadow on="t" type="perspective" color="black" opacity="41943f" offset=".24131mm,.663mm" matrix="66191f,,,66191f"/>
          </v:shape>
        </w:pict>
      </w:r>
      <w:r w:rsidR="006C3642">
        <w:pict>
          <v:shape id="_x0000_s1055" style="position:absolute;left:0;text-align:left;margin-left:123.85pt;margin-top:376.3pt;width:370.55pt;height:20.4pt;flip:y;z-index:251638784;mso-position-horizontal-relative:text;mso-position-vertical-relative:text;v-text-anchor:middle" coordsize="4706252,259229" o:spt="100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6C3642">
        <w:pict>
          <v:shape id="_x0000_s1054" type="#_x0000_t7" style="position:absolute;left:0;text-align:left;margin-left:272.4pt;margin-top:376.3pt;width:17.9pt;height:20.4pt;z-index:251639808;mso-position-horizontal-relative:text;mso-position-vertical-relative:text;v-text-anchor:middle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6C3642">
        <w:pict>
          <v:shape id="文本框 132" o:spid="_x0000_s1053" type="#_x0000_t202" style="position:absolute;left:0;text-align:left;margin-left:133.4pt;margin-top:376.1pt;width:147.95pt;height:19.2pt;z-index:251640832;mso-position-horizontal-relative:text;mso-position-vertical-relative:text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c1ov3YAAAACwEAAA8AAAAA&#10;AAAAAQAgAAAAIgAAAGRycy9kb3ducmV2LnhtbFBLAQIUABQAAAAIAIdO4kDQCgjeogEAABIDAAAO&#10;AAAAAAAAAAEAIAAAACcBAABkcnMvZTJvRG9jLnhtbFBLBQYAAAAABgAGAFkBAAA7BQAAAAA=&#10;" filled="f" stroked="f">
            <v:textbox style="mso-fit-shape-to-text:t">
              <w:txbxContent>
                <w:p w:rsidR="00DC5FC9" w:rsidRDefault="00F84640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校内活动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Practice</w:t>
                  </w:r>
                </w:p>
              </w:txbxContent>
            </v:textbox>
          </v:shape>
        </w:pict>
      </w:r>
      <w:r w:rsidR="006C3642">
        <w:pict>
          <v:shape id="_x0000_s1052" type="#_x0000_t7" style="position:absolute;left:0;text-align:left;margin-left:112.3pt;margin-top:376.3pt;width:17.9pt;height:20.4pt;z-index:251641856;mso-position-horizontal-relative:text;mso-position-vertical-relative:text;v-text-anchor:middle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 fillcolor="#4a4e59" stroked="f" strokeweight="4.5pt">
            <v:shadow on="t" type="perspective" color="black" opacity="41943f" offset=".24131mm,.663mm" matrix="66191f,,,66191f"/>
          </v:shape>
        </w:pict>
      </w:r>
      <w:r w:rsidR="006C3642">
        <w:pict>
          <v:shape id="_x0000_s1051" style="position:absolute;left:0;text-align:left;margin-left:123.85pt;margin-top:507.85pt;width:370.55pt;height:20.4pt;flip:y;z-index:251643904;mso-position-horizontal-relative:text;mso-position-vertical-relative:text;v-text-anchor:middle" coordsize="4706252,259229" o:spt="100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6C3642">
        <w:pict>
          <v:shape id="_x0000_s1050" type="#_x0000_t7" style="position:absolute;left:0;text-align:left;margin-left:272.4pt;margin-top:507.9pt;width:17.9pt;height:20.4pt;z-index:251644928;mso-position-horizontal-relative:text;mso-position-vertical-relative:text;v-text-anchor:middle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6C3642">
        <w:pict>
          <v:shape id="文本框 141" o:spid="_x0000_s1049" type="#_x0000_t202" style="position:absolute;left:0;text-align:left;margin-left:133.4pt;margin-top:507.7pt;width:147.95pt;height:19.2pt;z-index:251645952;mso-position-horizontal-relative:text;mso-position-vertical-relative:text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 filled="f" stroked="f">
            <v:textbox style="mso-fit-shape-to-text:t">
              <w:txbxContent>
                <w:p w:rsidR="00DC5FC9" w:rsidRDefault="00F84640">
                  <w:pPr>
                    <w:pStyle w:val="a3"/>
                    <w:spacing w:before="0" w:beforeAutospacing="0" w:after="0" w:afterAutospacing="0" w:line="240" w:lineRule="exact"/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技能评价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Skill</w:t>
                  </w:r>
                </w:p>
              </w:txbxContent>
            </v:textbox>
          </v:shape>
        </w:pict>
      </w:r>
      <w:r w:rsidR="006C3642">
        <w:pict>
          <v:shape id="_x0000_s1048" type="#_x0000_t7" style="position:absolute;left:0;text-align:left;margin-left:112.3pt;margin-top:507.9pt;width:17.9pt;height:20.4pt;z-index:251646976;mso-position-horizontal-relative:text;mso-position-vertical-relative:text;v-text-anchor:middle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 fillcolor="#4a4e59" stroked="f" strokeweight="4.5pt">
            <v:shadow on="t" type="perspective" color="black" opacity="41943f" offset=".24131mm,.663mm" matrix="66191f,,,66191f"/>
          </v:shape>
        </w:pict>
      </w:r>
      <w:r w:rsidR="006C3642">
        <w:pict>
          <v:shape id="_x0000_s1047" style="position:absolute;left:0;text-align:left;margin-left:123.85pt;margin-top:640.7pt;width:370.55pt;height:20.4pt;flip:y;z-index:251649024;mso-position-horizontal-relative:text;mso-position-vertical-relative:text;v-text-anchor:middle" coordsize="4706252,259229" o:spt="100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6C3642">
        <w:pict>
          <v:shape id="_x0000_s1046" type="#_x0000_t7" style="position:absolute;left:0;text-align:left;margin-left:272.4pt;margin-top:640.75pt;width:17.9pt;height:20.4pt;z-index:251650048;mso-position-horizontal-relative:text;mso-position-vertical-relative:text;v-text-anchor:middle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6C3642">
        <w:pict>
          <v:shape id="文本框 169" o:spid="_x0000_s1045" type="#_x0000_t202" style="position:absolute;left:0;text-align:left;margin-left:133.4pt;margin-top:640.55pt;width:147.95pt;height:19.2pt;z-index:251651072;mso-position-horizontal-relative:text;mso-position-vertical-relative:text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 filled="f" stroked="f">
            <v:textbox style="mso-fit-shape-to-text:t">
              <w:txbxContent>
                <w:p w:rsidR="00DC5FC9" w:rsidRDefault="00F84640">
                  <w:pPr>
                    <w:pStyle w:val="a3"/>
                    <w:spacing w:before="0" w:beforeAutospacing="0" w:after="0" w:afterAutospacing="0" w:line="24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00B0F0"/>
                      <w:kern w:val="24"/>
                    </w:rPr>
                    <w:t xml:space="preserve">荣誉奖励 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Awards</w:t>
                  </w:r>
                </w:p>
              </w:txbxContent>
            </v:textbox>
          </v:shape>
        </w:pict>
      </w:r>
      <w:r w:rsidR="006C3642">
        <w:pict>
          <v:shape id="_x0000_s1044" type="#_x0000_t7" style="position:absolute;left:0;text-align:left;margin-left:112.3pt;margin-top:640.75pt;width:17.9pt;height:20.4pt;z-index:251652096;mso-position-horizontal-relative:text;mso-position-vertical-relative:text;v-text-anchor:middle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 fillcolor="#4a4e59" stroked="f" strokeweight="4.5pt">
            <v:shadow on="t" type="perspective" color="black" opacity="41943f" offset=".24131mm,.663mm" matrix="66191f,,,66191f"/>
          </v:shape>
        </w:pict>
      </w:r>
      <w:r w:rsidR="006C3642">
        <w:pict>
          <v:rect id="_x0000_s1043" style="position:absolute;left:0;text-align:left;margin-left:111.3pt;margin-top:31pt;width:382.5pt;height:97.2pt;z-index:251654144;mso-position-horizontal-relative:text;mso-position-vertical-relative:text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 filled="f" stroked="f">
            <v:textbox style="mso-fit-shape-to-text:t">
              <w:txbxContent>
                <w:p w:rsidR="00DC5FC9" w:rsidRDefault="00250D1E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2014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.09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—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2018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.6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安阳工学院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网络工程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专业         本科学历</w:t>
                  </w:r>
                </w:p>
                <w:p w:rsidR="00DC5FC9" w:rsidRDefault="00250D1E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2015年</w:t>
                  </w:r>
                  <w:r w:rsidR="00F84640"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，通过</w:t>
                  </w:r>
                  <w:r w:rsidRPr="00250D1E"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教师资格证书</w:t>
                  </w:r>
                  <w:r w:rsidR="00F84640"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资质认证</w:t>
                  </w:r>
                </w:p>
                <w:p w:rsidR="00DC5FC9" w:rsidRDefault="00250D1E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大二期间，跟着老师做过网站的项目，大三，自己做过几个网站方面的小项目，参加过学校的网页设计大赛，并获得二等奖。</w:t>
                  </w:r>
                </w:p>
                <w:p w:rsidR="00DC5FC9" w:rsidRDefault="00250D1E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2016</w:t>
                  </w:r>
                  <w:r w:rsidR="00F84640"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年</w:t>
                  </w:r>
                  <w:r w:rsidR="006863F7"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获得学校</w:t>
                  </w: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一等奖学金</w:t>
                  </w:r>
                </w:p>
              </w:txbxContent>
            </v:textbox>
          </v:rect>
        </w:pict>
      </w:r>
      <w:r w:rsidR="006C3642">
        <w:pict>
          <v:rect id="Rectangle 3" o:spid="_x0000_s1042" style="position:absolute;left:0;text-align:left;margin-left:111.1pt;margin-top:175.9pt;width:382.7pt;height:169.2pt;z-index:251655168;mso-position-horizontal-relative:text;mso-position-vertical-relative:text;v-text-anchor:middle" o:gfxdata="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Ks5yrYAAAACwEAAA8AAAAAAAAAAQAgAAAAIgAAAGRycy9kb3ducmV2LnhtbFBLAQIU&#10;ABQAAAAIAIdO4kCdgUiy8wEAANYDAAAOAAAAAAAAAAEAIAAAACcBAABkcnMvZTJvRG9jLnhtbFBL&#10;BQYAAAAABgAGAFkBAACMBQAAAAA=&#10;" filled="f" stroked="f">
            <v:textbox style="mso-fit-shape-to-text:t">
              <w:txbxContent>
                <w:p w:rsidR="006F11B9" w:rsidRPr="00F8075B" w:rsidRDefault="006F11B9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/>
                      <w:sz w:val="18"/>
                      <w:szCs w:val="18"/>
                    </w:rPr>
                  </w:pPr>
                  <w:r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虾米音乐网站（2017/03-2017/04）</w:t>
                  </w:r>
                </w:p>
                <w:p w:rsidR="006F11B9" w:rsidRPr="00F8075B" w:rsidRDefault="006F11B9" w:rsidP="006F11B9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/>
                      <w:sz w:val="18"/>
                      <w:szCs w:val="18"/>
                    </w:rPr>
                  </w:pPr>
                  <w:r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项目描述：  该项目主要是完成整个页面的布局，以及页面中的js特效的实现。</w:t>
                  </w:r>
                  <w:r w:rsidR="00296C0A"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完成项目的过程中使用了html,css,javascript,jquery插件以及ps切图技术.</w:t>
                  </w:r>
                </w:p>
                <w:p w:rsidR="006F11B9" w:rsidRPr="00F8075B" w:rsidRDefault="006F11B9" w:rsidP="006F11B9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/>
                      <w:sz w:val="18"/>
                      <w:szCs w:val="18"/>
                    </w:rPr>
                  </w:pPr>
                  <w:r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电子商务网站（2017/02–2017/03）</w:t>
                  </w:r>
                </w:p>
                <w:p w:rsidR="00296C0A" w:rsidRPr="00F8075B" w:rsidRDefault="006F11B9" w:rsidP="00296C0A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/>
                      <w:sz w:val="18"/>
                      <w:szCs w:val="18"/>
                    </w:rPr>
                  </w:pPr>
                  <w:r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项目描述：  该项目主要是完成一个复杂页面的布局，以及整个页面中的js特效</w:t>
                  </w:r>
                  <w:r w:rsidR="00296C0A"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。使用html,css,jquery.完成项目的过程中也使用了ps切图技术。</w:t>
                  </w:r>
                </w:p>
                <w:p w:rsidR="00296C0A" w:rsidRPr="00F8075B" w:rsidRDefault="00296C0A" w:rsidP="00296C0A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/>
                      <w:sz w:val="18"/>
                      <w:szCs w:val="18"/>
                    </w:rPr>
                  </w:pPr>
                  <w:r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思和网网站（2016/11–2016/12）</w:t>
                  </w:r>
                </w:p>
                <w:p w:rsidR="00296C0A" w:rsidRPr="00F8075B" w:rsidRDefault="00296C0A" w:rsidP="00296C0A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/>
                      <w:sz w:val="18"/>
                      <w:szCs w:val="18"/>
                    </w:rPr>
                  </w:pPr>
                  <w:r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项目描述： 该项目主要是实现整个页面的布局以及页面中的js特效。</w:t>
                  </w:r>
                </w:p>
                <w:p w:rsidR="00296C0A" w:rsidRPr="00F8075B" w:rsidRDefault="00296C0A" w:rsidP="00296C0A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/>
                      <w:sz w:val="18"/>
                      <w:szCs w:val="18"/>
                    </w:rPr>
                  </w:pPr>
                  <w:r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小米网站（2016/10–2016/11）</w:t>
                  </w:r>
                </w:p>
                <w:p w:rsidR="00296C0A" w:rsidRPr="00F8075B" w:rsidRDefault="00296C0A" w:rsidP="00296C0A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/>
                      <w:sz w:val="18"/>
                      <w:szCs w:val="18"/>
                    </w:rPr>
                  </w:pPr>
                  <w:r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项目描述：项目主要是实现js特效以及页面的布局，使用html,css,js,css3及html5标签。</w:t>
                  </w:r>
                </w:p>
              </w:txbxContent>
            </v:textbox>
          </v:rect>
        </w:pict>
      </w:r>
      <w:r w:rsidR="006C3642">
        <w:pict>
          <v:rect id="_x0000_s1041" style="position:absolute;left:0;text-align:left;margin-left:111.1pt;margin-top:544.85pt;width:382.7pt;height:79.2pt;z-index:251656192;mso-position-horizontal-relative:text;mso-position-vertical-relative:text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 filled="f" stroked="f">
            <v:textbox style="mso-fit-shape-to-text:t">
              <w:txbxContent>
                <w:p w:rsidR="006863F7" w:rsidRDefault="006863F7" w:rsidP="006863F7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</w:pPr>
                  <w:r w:rsidRPr="00F8075B">
                    <w:rPr>
                      <w:rFonts w:ascii="方正兰亭黑简体" w:eastAsia="方正兰亭黑简体" w:hint="eastAsia"/>
                      <w:sz w:val="18"/>
                      <w:szCs w:val="18"/>
                    </w:rPr>
                    <w:t>知识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技能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:1</w:t>
                  </w:r>
                  <w:r w:rsidR="00B80CCA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、熟练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Html(5),Css(3),JavaScript基本技能</w:t>
                  </w:r>
                </w:p>
                <w:p w:rsidR="006863F7" w:rsidRDefault="006863F7" w:rsidP="006863F7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 xml:space="preserve">         2、熟练运用js框架,如jquery</w:t>
                  </w:r>
                </w:p>
                <w:p w:rsidR="006863F7" w:rsidRPr="006863F7" w:rsidRDefault="006863F7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 xml:space="preserve">         3、熟练使用ps制图软件</w:t>
                  </w:r>
                </w:p>
                <w:p w:rsidR="00B80CCA" w:rsidRDefault="00F8464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语言技能：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英语</w:t>
                  </w:r>
                  <w:r w:rsidR="0081424C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CET4</w:t>
                  </w:r>
                  <w:r w:rsidR="00B80CCA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，熟练c语言。</w:t>
                  </w:r>
                </w:p>
                <w:p w:rsidR="00F8075B" w:rsidRDefault="00F8464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专业技能：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熟悉PS、</w:t>
                  </w:r>
                  <w:r w:rsidR="0081424C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Hbuilder、office、dreamweaver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等软件操作，精通PPT操作</w:t>
                  </w:r>
                </w:p>
              </w:txbxContent>
            </v:textbox>
          </v:rect>
        </w:pict>
      </w:r>
      <w:r w:rsidR="006C3642">
        <w:pict>
          <v:rect id="_x0000_s1040" style="position:absolute;left:0;text-align:left;margin-left:111.2pt;margin-top:409.65pt;width:382.6pt;height:79.2pt;z-index:251657216;mso-position-horizontal-relative:text;mso-position-vertical-relative:text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 filled="f" stroked="f">
            <v:textbox style="mso-fit-shape-to-text:t">
              <w:txbxContent>
                <w:p w:rsidR="00DC5FC9" w:rsidRDefault="00250D1E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2014.09-2015.06  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安阳工学院计算机科学与信息工程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学院学生会     </w:t>
                  </w:r>
                  <w:r w:rsidR="00217C81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干事</w:t>
                  </w:r>
                  <w:r w:rsidR="00F84640"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 </w:t>
                  </w:r>
                </w:p>
                <w:p w:rsidR="00DC5FC9" w:rsidRDefault="00217C81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任期一年，部门13人相互合作</w:t>
                  </w:r>
                  <w:r w:rsidR="00F84640"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       </w:t>
                  </w:r>
                </w:p>
                <w:p w:rsidR="00DC5FC9" w:rsidRDefault="00217C81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组织管理学院的各个活动及</w:t>
                  </w:r>
                  <w:r w:rsidR="00F84640"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 学院运动会等活动 </w:t>
                  </w:r>
                </w:p>
                <w:p w:rsidR="00DC5FC9" w:rsidRDefault="00217C81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参与体育节大赛，13人团队获得一等奖。</w:t>
                  </w:r>
                </w:p>
              </w:txbxContent>
            </v:textbox>
          </v:rect>
        </w:pict>
      </w:r>
      <w:r w:rsidR="006C3642">
        <w:pict>
          <v:rect id="_x0000_s1039" style="position:absolute;left:0;text-align:left;margin-left:111.1pt;margin-top:677.1pt;width:382.7pt;height:43.2pt;z-index:251658240;mso-position-horizontal-relative:text;mso-position-vertical-relative:text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 filled="f" stroked="f">
            <v:textbox style="mso-fit-shape-to-text:t">
              <w:txbxContent>
                <w:p w:rsidR="00DC5FC9" w:rsidRDefault="00F8464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所持证书：</w:t>
                  </w:r>
                  <w:r w:rsidR="00661F29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英语四级证书、教师资格证书</w:t>
                  </w:r>
                </w:p>
                <w:p w:rsidR="00DC5FC9" w:rsidRDefault="00F8464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本科阶段：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校级三好学生、</w:t>
                  </w:r>
                  <w:r w:rsidR="00661F29"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校级文明学生、校级优秀团员、系级三好学生、优秀学生干部</w:t>
                  </w:r>
                </w:p>
              </w:txbxContent>
            </v:textbox>
          </v:rect>
        </w:pict>
      </w:r>
      <w:r w:rsidR="006C3642">
        <w:pict>
          <v:rect id="_x0000_s1038" style="position:absolute;left:0;text-align:left;margin-left:-75.5pt;margin-top:245.35pt;width:171.7pt;height:27.3pt;z-index:251607040;mso-position-horizontal-relative:text;mso-position-vertical-relative:text;v-text-anchor:middle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 fillcolor="#2192bc" stroked="f" strokeweight="4.5pt">
            <v:shadow on="t" type="perspective" color="black" opacity="39321f" offset="-.9945mm,.36197mm" matrix="68157f,,,68157f"/>
            <v:textbox>
              <w:txbxContent>
                <w:p w:rsidR="00DC5FC9" w:rsidRDefault="00F84640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</w:p>
              </w:txbxContent>
            </v:textbox>
          </v:rect>
        </w:pict>
      </w:r>
      <w:r w:rsidR="006C3642">
        <w:pict>
          <v:rect id="_x0000_s1037" style="position:absolute;left:0;text-align:left;margin-left:-73.45pt;margin-top:-28.55pt;width:137.35pt;height:37.2pt;z-index:251618304;mso-position-horizontal-relative:text;mso-position-vertical-relative:text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 filled="f" stroked="f">
            <v:textbox style="mso-fit-shape-to-text:t">
              <w:txbxContent>
                <w:p w:rsidR="00DC5FC9" w:rsidRDefault="00F84640">
                  <w:pPr>
                    <w:pStyle w:val="a3"/>
                    <w:spacing w:before="0" w:beforeAutospacing="0" w:after="0" w:afterAutospacing="0" w:line="300" w:lineRule="exact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求职意向</w:t>
                  </w:r>
                </w:p>
                <w:p w:rsidR="00DC5FC9" w:rsidRPr="00152F75" w:rsidRDefault="00152F75">
                  <w:pPr>
                    <w:pStyle w:val="a3"/>
                    <w:spacing w:before="0" w:beforeAutospacing="0" w:after="0" w:afterAutospacing="0" w:line="30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 w:rsidRPr="00152F75">
                    <w:rPr>
                      <w:rFonts w:ascii="微软雅黑" w:eastAsia="微软雅黑" w:hAnsi="微软雅黑" w:hint="eastAsia"/>
                      <w:color w:val="FFFFFF" w:themeColor="background1"/>
                      <w:sz w:val="20"/>
                      <w:szCs w:val="20"/>
                    </w:rPr>
                    <w:t>WEB前端开发工程师</w:t>
                  </w:r>
                </w:p>
              </w:txbxContent>
            </v:textbox>
          </v:rect>
        </w:pict>
      </w:r>
      <w:r w:rsidR="006C3642">
        <w:pict>
          <v:rect id="_x0000_s1036" style="position:absolute;left:0;text-align:left;margin-left:-75.5pt;margin-top:404.9pt;width:171.7pt;height:27.3pt;z-index:251619328;mso-position-horizontal-relative:text;mso-position-vertical-relative:text;v-text-anchor:middle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 fillcolor="#2192bc" stroked="f" strokeweight="4.5pt">
            <v:shadow on="t" type="perspective" color="black" opacity="39321f" offset="-.9945mm,.36197mm" matrix="68157f,,,68157f"/>
          </v:rect>
        </w:pict>
      </w:r>
      <w:r w:rsidR="006C3642">
        <w:pict>
          <v:rect id="_x0000_s1035" style="position:absolute;left:0;text-align:left;margin-left:-75.5pt;margin-top:519.05pt;width:171.7pt;height:27.3pt;z-index:251620352;mso-position-horizontal-relative:text;mso-position-vertical-relative:text;v-text-anchor:middle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 fillcolor="#2192bc" stroked="f" strokeweight="4.5pt">
            <v:shadow on="t" type="perspective" color="black" opacity="39321f" offset="-.9945mm,.36197mm" matrix="68157f,,,68157f"/>
          </v:rect>
        </w:pict>
      </w:r>
      <w:r w:rsidR="006C3642"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4" type="#_x0000_t5" style="position:absolute;left:0;text-align:left;margin-left:81.15pt;margin-top:236.45pt;width:15pt;height:8.9pt;z-index:251621376;mso-position-horizontal-relative:text;mso-position-vertical-relative:text;v-text-anchor:middle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 fillcolor="#114f65" stroked="f" strokeweight="1pt"/>
        </w:pict>
      </w:r>
      <w:r w:rsidR="006C3642">
        <w:pict>
          <v:shape id="_x0000_s1033" type="#_x0000_t5" style="position:absolute;left:0;text-align:left;margin-left:81.15pt;margin-top:396pt;width:15pt;height:8.9pt;z-index:251622400;mso-position-horizontal-relative:text;mso-position-vertical-relative:text;v-text-anchor:middle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 fillcolor="#114f65" stroked="f" strokeweight="1pt"/>
        </w:pict>
      </w:r>
      <w:r w:rsidR="006C3642">
        <w:pict>
          <v:shape id="_x0000_s1032" type="#_x0000_t5" style="position:absolute;left:0;text-align:left;margin-left:81.15pt;margin-top:510.15pt;width:15pt;height:8.9pt;z-index:251623424;mso-position-horizontal-relative:text;mso-position-vertical-relative:text;v-text-anchor:middle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 fillcolor="#114f65" stroked="f" strokeweight="1pt"/>
        </w:pict>
      </w:r>
      <w:r w:rsidR="006C3642">
        <w:pict>
          <v:rect id="_x0000_s1031" style="position:absolute;left:0;text-align:left;margin-left:-75.5pt;margin-top:236.85pt;width:125.25pt;height:37.9pt;z-index:251624448;mso-position-horizontal-relative:text;mso-position-vertical-relative:text;v-text-anchor:middle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 filled="f" stroked="f" strokeweight="4.5pt">
            <v:textbox>
              <w:txbxContent>
                <w:p w:rsidR="00DC5FC9" w:rsidRDefault="00F84640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基础信息</w:t>
                  </w:r>
                </w:p>
              </w:txbxContent>
            </v:textbox>
          </v:rect>
        </w:pict>
      </w:r>
      <w:r w:rsidR="006C3642">
        <w:pict>
          <v:rect id="_x0000_s1030" style="position:absolute;left:0;text-align:left;margin-left:-75.5pt;margin-top:397.3pt;width:130.55pt;height:41.75pt;z-index:251625472;mso-position-horizontal-relative:text;mso-position-vertical-relative:text;v-text-anchor:middle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 filled="f" stroked="f" strokeweight="4.5pt">
            <v:textbox>
              <w:txbxContent>
                <w:p w:rsidR="00DC5FC9" w:rsidRDefault="00F84640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技能证书</w:t>
                  </w:r>
                </w:p>
              </w:txbxContent>
            </v:textbox>
          </v:rect>
        </w:pict>
      </w:r>
      <w:r w:rsidR="006C3642">
        <w:pict>
          <v:rect id="_x0000_s1029" style="position:absolute;left:0;text-align:left;margin-left:-75.5pt;margin-top:511.2pt;width:135.9pt;height:36pt;z-index:251626496;mso-position-horizontal-relative:text;mso-position-vertical-relative:text;v-text-anchor:middle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 filled="f" stroked="f" strokeweight="4.5pt">
            <v:textbox>
              <w:txbxContent>
                <w:p w:rsidR="00DC5FC9" w:rsidRDefault="00F84640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自我评价</w:t>
                  </w:r>
                </w:p>
              </w:txbxContent>
            </v:textbox>
          </v:rect>
        </w:pict>
      </w:r>
      <w:r w:rsidR="006C3642">
        <w:pict>
          <v:rect id="_x0000_s1028" style="position:absolute;left:0;text-align:left;margin-left:-73.45pt;margin-top:443.8pt;width:149.55pt;height:61.2pt;z-index:251659264;mso-position-horizontal-relative:text;mso-position-vertical-relative:text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 filled="f" stroked="f">
            <v:textbox style="mso-fit-shape-to-text:t">
              <w:txbxContent>
                <w:p w:rsidR="00DC5FC9" w:rsidRDefault="00F84640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外语证书：英语CET4</w:t>
                  </w:r>
                </w:p>
              </w:txbxContent>
            </v:textbox>
          </v:rect>
        </w:pict>
      </w:r>
      <w:r w:rsidR="006C3642">
        <w:pict>
          <v:rect id="_x0000_s1027" style="position:absolute;left:0;text-align:left;margin-left:-73.85pt;margin-top:557.3pt;width:142.85pt;height:115.2pt;z-index:251660288;mso-position-horizontal-relative:text;mso-position-vertical-relative:text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 filled="f" stroked="f">
            <v:textbox style="mso-fit-shape-to-text:t">
              <w:txbxContent>
                <w:p w:rsidR="00DC5FC9" w:rsidRPr="00F8075B" w:rsidRDefault="00F8075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微软雅黑" w:eastAsia="微软雅黑" w:hAnsi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1,</w:t>
                  </w:r>
                  <w:r w:rsidR="00F84640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善于沟通，</w:t>
                  </w:r>
                  <w:r w:rsidRPr="00296C0A"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 xml:space="preserve">亲和力强，很容易融入新的集体 </w:t>
                  </w:r>
                  <w:r w:rsidR="00F84640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。</w:t>
                  </w:r>
                </w:p>
                <w:p w:rsidR="00DC5FC9" w:rsidRDefault="00F8075B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2</w:t>
                  </w:r>
                  <w:r w:rsidR="00152F75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良好的心态和责任感，吃苦耐劳</w:t>
                  </w:r>
                  <w:r w:rsidR="00F84640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，勇于面对挑战。</w:t>
                  </w:r>
                </w:p>
                <w:p w:rsidR="00296C0A" w:rsidRDefault="00F8075B" w:rsidP="00296C0A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微软雅黑" w:eastAsia="微软雅黑" w:hAnsi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3</w:t>
                  </w:r>
                  <w:r w:rsidR="00F84640"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良好的自主学习能力，习惯制定学习计划，勤于学习不断提高。</w:t>
                  </w:r>
                </w:p>
                <w:p w:rsidR="00F8075B" w:rsidRDefault="00F8075B" w:rsidP="00296C0A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4</w:t>
                  </w:r>
                  <w:r w:rsidR="00296C0A" w:rsidRPr="00296C0A"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 xml:space="preserve">、抗压能力强、敢于挑战 </w:t>
                  </w:r>
                </w:p>
                <w:p w:rsidR="00296C0A" w:rsidRPr="00F8075B" w:rsidRDefault="00F8075B" w:rsidP="00296C0A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微软雅黑" w:eastAsia="微软雅黑" w:hAnsi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5、喜欢浏览</w:t>
                  </w:r>
                  <w:r w:rsidR="00296C0A" w:rsidRPr="00296C0A"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博客、</w:t>
                  </w:r>
                  <w:r w:rsidR="00296C0A" w:rsidRPr="00F8075B"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 xml:space="preserve">专研新技术 </w:t>
                  </w:r>
                </w:p>
                <w:p w:rsidR="00296C0A" w:rsidRPr="00F8075B" w:rsidRDefault="00F8075B" w:rsidP="00296C0A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ascii="微软雅黑" w:eastAsia="微软雅黑" w:hAnsi="微软雅黑"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6</w:t>
                  </w:r>
                  <w:r w:rsidR="00296C0A" w:rsidRPr="00F8075B">
                    <w:rPr>
                      <w:rFonts w:ascii="微软雅黑" w:eastAsia="微软雅黑" w:hAnsi="微软雅黑" w:hint="eastAsia"/>
                      <w:color w:val="FFFFFF" w:themeColor="background1"/>
                      <w:sz w:val="18"/>
                      <w:szCs w:val="18"/>
                    </w:rPr>
                    <w:t>、善于创新、发明新事物</w:t>
                  </w:r>
                </w:p>
              </w:txbxContent>
            </v:textbox>
          </v:rect>
        </w:pict>
      </w:r>
    </w:p>
    <w:sectPr w:rsidR="00DC5FC9" w:rsidSect="00DC5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Arial"/>
    <w:charset w:val="00"/>
    <w:family w:val="decorative"/>
    <w:pitch w:val="default"/>
    <w:sig w:usb0="00000001" w:usb1="4000207B" w:usb2="00000000" w:usb3="00000000" w:csb0="2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75A493F"/>
    <w:rsid w:val="00127990"/>
    <w:rsid w:val="00152F75"/>
    <w:rsid w:val="0015625A"/>
    <w:rsid w:val="00167E42"/>
    <w:rsid w:val="00217C81"/>
    <w:rsid w:val="00250D1E"/>
    <w:rsid w:val="00296C0A"/>
    <w:rsid w:val="0037401D"/>
    <w:rsid w:val="0048125D"/>
    <w:rsid w:val="005702F0"/>
    <w:rsid w:val="00661F29"/>
    <w:rsid w:val="006863F7"/>
    <w:rsid w:val="006C3642"/>
    <w:rsid w:val="006F11B9"/>
    <w:rsid w:val="007669CA"/>
    <w:rsid w:val="0081424C"/>
    <w:rsid w:val="00843008"/>
    <w:rsid w:val="008B11F0"/>
    <w:rsid w:val="0092290F"/>
    <w:rsid w:val="00966C00"/>
    <w:rsid w:val="0098605D"/>
    <w:rsid w:val="009E6B27"/>
    <w:rsid w:val="00A50171"/>
    <w:rsid w:val="00AA5A24"/>
    <w:rsid w:val="00B35936"/>
    <w:rsid w:val="00B80CCA"/>
    <w:rsid w:val="00BE0680"/>
    <w:rsid w:val="00CD1324"/>
    <w:rsid w:val="00DC5FC9"/>
    <w:rsid w:val="00E00BD9"/>
    <w:rsid w:val="00F8075B"/>
    <w:rsid w:val="00F84640"/>
    <w:rsid w:val="2F712A5F"/>
    <w:rsid w:val="375A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FC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5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DC5FC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288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2017-04-05T02:22:00Z</dcterms:created>
  <dcterms:modified xsi:type="dcterms:W3CDTF">2017-04-07T02:06:00Z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